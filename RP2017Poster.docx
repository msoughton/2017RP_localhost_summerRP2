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FF6F6"/>
  <w:body>
    <w:p w14:paraId="331B085E" w14:textId="77777777" w:rsidR="003D0DB9" w:rsidRDefault="003D0DB9"/>
    <w:p w14:paraId="2F1CD1B2" w14:textId="77777777" w:rsidR="003D0DB9" w:rsidRDefault="003D0DB9"/>
    <w:p w14:paraId="7FA56171" w14:textId="77777777" w:rsidR="003D0DB9" w:rsidRDefault="003D0DB9"/>
    <w:p w14:paraId="06982CB5" w14:textId="77777777" w:rsidR="003D0DB9" w:rsidRDefault="003D0D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F5971" wp14:editId="7FC71FAF">
                <wp:simplePos x="0" y="0"/>
                <wp:positionH relativeFrom="column">
                  <wp:posOffset>548640</wp:posOffset>
                </wp:positionH>
                <wp:positionV relativeFrom="paragraph">
                  <wp:posOffset>17780</wp:posOffset>
                </wp:positionV>
                <wp:extent cx="18288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B913" w14:textId="77777777" w:rsidR="003D0DB9" w:rsidRDefault="003D0DB9">
                            <w:r>
                              <w:t>DUNE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F597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3.2pt;margin-top:1.4pt;width:2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" filled="f" stroked="f">
                <v:textbox>
                  <w:txbxContent>
                    <w:p w14:paraId="57C3B913" w14:textId="77777777" w:rsidR="003D0DB9" w:rsidRDefault="003D0DB9">
                      <w:r>
                        <w:t>DUNE 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7CA96" w14:textId="77777777" w:rsidR="003D0DB9" w:rsidRDefault="003D0DB9"/>
    <w:p w14:paraId="3B23A420" w14:textId="77777777" w:rsidR="003D0DB9" w:rsidRDefault="003D0DB9"/>
    <w:p w14:paraId="615C2BFA" w14:textId="77777777" w:rsidR="003D0DB9" w:rsidRDefault="003D0DB9"/>
    <w:p w14:paraId="280FF32F" w14:textId="77777777" w:rsidR="003D0DB9" w:rsidRDefault="003D0DB9"/>
    <w:p w14:paraId="06F111FE" w14:textId="77777777" w:rsidR="003D0DB9" w:rsidRDefault="003D0DB9"/>
    <w:p w14:paraId="694BEE6D" w14:textId="6ADFB036" w:rsidR="003D0DB9" w:rsidRDefault="00F9229C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2277EB59" wp14:editId="7A57C51E">
            <wp:extent cx="106680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106AB6F" w14:textId="77777777" w:rsidR="003D0DB9" w:rsidRDefault="003D0DB9"/>
    <w:p w14:paraId="17EB8104" w14:textId="77777777" w:rsidR="003D0DB9" w:rsidRDefault="003D0DB9"/>
    <w:p w14:paraId="40C13911" w14:textId="77777777" w:rsidR="003D0DB9" w:rsidRDefault="003D0DB9"/>
    <w:p w14:paraId="4FB70702" w14:textId="77777777" w:rsidR="003D0DB9" w:rsidRDefault="003D0DB9"/>
    <w:p w14:paraId="3B94BCA8" w14:textId="77777777" w:rsidR="003D0DB9" w:rsidRDefault="003D0DB9"/>
    <w:p w14:paraId="54164635" w14:textId="77777777" w:rsidR="003D0DB9" w:rsidRDefault="003D0DB9"/>
    <w:p w14:paraId="75903C89" w14:textId="56DD7079" w:rsidR="00687D9D" w:rsidRDefault="003D0DB9">
      <w:r>
        <w:rPr>
          <w:rFonts w:ascii="Helvetica" w:hAnsi="Helvetica" w:cs="Helvetica"/>
          <w:noProof/>
        </w:rPr>
        <w:drawing>
          <wp:inline distT="0" distB="0" distL="0" distR="0" wp14:anchorId="15178266" wp14:editId="18A6DD49">
            <wp:extent cx="7084224" cy="235823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D8F0F9"/>
                        </a:clrFrom>
                        <a:clrTo>
                          <a:srgbClr val="D8F0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224" cy="23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D9D" w:rsidSect="003D0DB9">
      <w:pgSz w:w="11900" w:h="16840"/>
      <w:pgMar w:top="357" w:right="363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A2"/>
    <w:rsid w:val="002C07A2"/>
    <w:rsid w:val="003D0DB9"/>
    <w:rsid w:val="00562245"/>
    <w:rsid w:val="00582E9F"/>
    <w:rsid w:val="00617C92"/>
    <w:rsid w:val="00687D9D"/>
    <w:rsid w:val="006F0F0B"/>
    <w:rsid w:val="007818FB"/>
    <w:rsid w:val="00BD7DF7"/>
    <w:rsid w:val="00F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09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RP2017Poster.docx</Template>
  <TotalTime>10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2017-07-27T13:29:00Z</dcterms:created>
  <dcterms:modified xsi:type="dcterms:W3CDTF">2017-09-14T11:10:00Z</dcterms:modified>
</cp:coreProperties>
</file>